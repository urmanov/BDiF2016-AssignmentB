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AD44EB" w14:textId="77777777" w:rsidR="008D0D8E" w:rsidRPr="008D0D8E" w:rsidRDefault="008D0D8E" w:rsidP="008D0D8E">
      <w:pPr>
        <w:pStyle w:val="Date"/>
      </w:pPr>
      <w:r>
        <w:t>3/13/2016</w:t>
      </w:r>
    </w:p>
    <w:p w14:paraId="4B39AE5B" w14:textId="77777777" w:rsidR="00D36686" w:rsidRPr="00E15C6D" w:rsidRDefault="008D0D8E">
      <w:pPr>
        <w:pStyle w:val="Title"/>
        <w:rPr>
          <w:b/>
          <w:sz w:val="28"/>
          <w:szCs w:val="28"/>
        </w:rPr>
      </w:pPr>
      <w:r w:rsidRPr="00E15C6D">
        <w:rPr>
          <w:b/>
          <w:sz w:val="28"/>
          <w:szCs w:val="28"/>
        </w:rPr>
        <w:t>MTH 9898 – Big DATa in finance</w:t>
      </w:r>
    </w:p>
    <w:p w14:paraId="7EE2C1BB" w14:textId="77777777" w:rsidR="008D0D8E" w:rsidRPr="00E15C6D" w:rsidRDefault="008D0D8E">
      <w:pPr>
        <w:pStyle w:val="Title"/>
        <w:rPr>
          <w:b/>
          <w:sz w:val="28"/>
          <w:szCs w:val="28"/>
        </w:rPr>
      </w:pPr>
      <w:r w:rsidRPr="00E15C6D">
        <w:rPr>
          <w:b/>
          <w:sz w:val="28"/>
          <w:szCs w:val="28"/>
        </w:rPr>
        <w:t>Assignment b</w:t>
      </w:r>
    </w:p>
    <w:p w14:paraId="5C2F199E" w14:textId="77777777" w:rsidR="008D0D8E" w:rsidRPr="008D0D8E" w:rsidRDefault="008D0D8E">
      <w:pPr>
        <w:pStyle w:val="Title"/>
        <w:rPr>
          <w:sz w:val="28"/>
          <w:szCs w:val="28"/>
        </w:rPr>
      </w:pPr>
      <w:r w:rsidRPr="008D0D8E">
        <w:rPr>
          <w:sz w:val="28"/>
          <w:szCs w:val="28"/>
        </w:rPr>
        <w:t>Eldar urmanov</w:t>
      </w:r>
    </w:p>
    <w:p w14:paraId="15F6B7D0" w14:textId="77777777" w:rsidR="00D36686" w:rsidRDefault="008D0D8E">
      <w:pPr>
        <w:pStyle w:val="Heading1"/>
      </w:pPr>
      <w:r>
        <w:t>Introduction</w:t>
      </w:r>
    </w:p>
    <w:sdt>
      <w:sdtPr>
        <w:id w:val="1771513025"/>
        <w:placeholder>
          <w:docPart w:val="3C8C62D7CF774F48834C52E3CBFD6036"/>
        </w:placeholder>
        <w:temporary/>
        <w:showingPlcHdr/>
        <w15:appearance w15:val="hidden"/>
      </w:sdtPr>
      <w:sdtEndPr/>
      <w:sdtContent>
        <w:p w14:paraId="34F6723E" w14:textId="77777777" w:rsidR="00D36686" w:rsidRDefault="00F44A78">
          <w:r>
            <w:rPr>
              <w:noProof/>
            </w:rPr>
            <w:t>To get started right away, just tap any placeholder text (such as this) and start typing.</w:t>
          </w:r>
        </w:p>
      </w:sdtContent>
    </w:sdt>
    <w:sdt>
      <w:sdtPr>
        <w:id w:val="1261561074"/>
        <w:placeholder>
          <w:docPart w:val="A1AD2AAAE3CA5E48ACA343834B1F52AB"/>
        </w:placeholder>
        <w:temporary/>
        <w:showingPlcHdr/>
        <w15:appearance w15:val="hidden"/>
      </w:sdtPr>
      <w:sdtEndPr/>
      <w:sdtContent>
        <w:p w14:paraId="6D897988" w14:textId="77777777" w:rsidR="00D36686" w:rsidRDefault="00F44A78">
          <w:pPr>
            <w:pStyle w:val="Heading2"/>
          </w:pPr>
          <w:r>
            <w:t>Heading 2</w:t>
          </w:r>
        </w:p>
      </w:sdtContent>
    </w:sdt>
    <w:sdt>
      <w:sdtPr>
        <w:id w:val="2091661203"/>
        <w:placeholder>
          <w:docPart w:val="AACE6812DA0A934D92906C614DEEDBE0"/>
        </w:placeholder>
        <w:temporary/>
        <w:showingPlcHdr/>
        <w15:appearance w15:val="hidden"/>
      </w:sdtPr>
      <w:sdtEndPr/>
      <w:sdtContent>
        <w:p w14:paraId="4E083B69" w14:textId="77777777" w:rsidR="00D36686" w:rsidRDefault="00F44A78">
          <w:pPr>
            <w:pStyle w:val="Heading3"/>
          </w:pPr>
          <w:r>
            <w:t>To easily apply any text formatting you see in this outline with just a tap, on the Home tab of the ribbon, check out Styles.</w:t>
          </w:r>
        </w:p>
        <w:p w14:paraId="2CDBFF4A" w14:textId="77777777" w:rsidR="00D36686" w:rsidRDefault="00F44A78">
          <w:pPr>
            <w:pStyle w:val="Heading3"/>
          </w:pPr>
          <w:r>
            <w:t>For example, this paragraph uses Heading 3 style.</w:t>
          </w:r>
        </w:p>
      </w:sdtContent>
    </w:sdt>
    <w:p w14:paraId="0EDD930D" w14:textId="7CC7E95B" w:rsidR="00D36686" w:rsidRDefault="000341C8">
      <w:pPr>
        <w:pStyle w:val="Heading1"/>
      </w:pPr>
      <w:r>
        <w:t>Decription of METHODOLOGY</w:t>
      </w:r>
    </w:p>
    <w:sdt>
      <w:sdtPr>
        <w:id w:val="470033890"/>
        <w:placeholder>
          <w:docPart w:val="665BBEC8EADAD748B6439D4ACED800B7"/>
        </w:placeholder>
        <w:temporary/>
        <w:showingPlcHdr/>
        <w15:appearance w15:val="hidden"/>
      </w:sdtPr>
      <w:sdtEndPr/>
      <w:sdtContent>
        <w:p w14:paraId="655F130A" w14:textId="77777777" w:rsidR="00D36686" w:rsidRDefault="00F44A78">
          <w:r>
            <w:t xml:space="preserve">Want to insert a picture from your files or add a shape, text box, or table? You got it! On the Insert tab of the ribbon, just tap the option you need. </w:t>
          </w:r>
        </w:p>
        <w:p w14:paraId="0B6A651E" w14:textId="77777777" w:rsidR="00D36686" w:rsidRDefault="00F44A78">
          <w:r>
            <w:t>Find even more easy-to-use tools on the Insert tab, such as to add a hyperlink or insert a comment.</w:t>
          </w:r>
        </w:p>
      </w:sdtContent>
    </w:sdt>
    <w:p w14:paraId="0BB5D464" w14:textId="77777777" w:rsidR="006F4173" w:rsidRDefault="006F4173"/>
    <w:p w14:paraId="5D6D1903" w14:textId="74C120C3" w:rsidR="000341C8" w:rsidRDefault="000341C8" w:rsidP="000341C8">
      <w:pPr>
        <w:pStyle w:val="Heading1"/>
      </w:pPr>
      <w:r>
        <w:t>CONCLUSION</w:t>
      </w:r>
      <w:bookmarkStart w:id="0" w:name="_GoBack"/>
      <w:bookmarkEnd w:id="0"/>
    </w:p>
    <w:p w14:paraId="59A1C569" w14:textId="77777777" w:rsidR="006F4173" w:rsidRDefault="006F4173"/>
    <w:p w14:paraId="2E1F391E" w14:textId="7C15EAED" w:rsidR="006F4173" w:rsidRDefault="002F1F1B">
      <w:r>
        <w:t>Use 1-letter ticker for extra simplicity</w:t>
      </w:r>
      <w:r w:rsidR="00E73C3F">
        <w:t>: 10 tickers</w:t>
      </w:r>
    </w:p>
    <w:p w14:paraId="64E493BF" w14:textId="49DDE2E2" w:rsidR="002F1F1B" w:rsidRDefault="002F1F1B">
      <w:r>
        <w:t>C: Citigroup</w:t>
      </w:r>
    </w:p>
    <w:p w14:paraId="3004F954" w14:textId="563329EE" w:rsidR="002F1F1B" w:rsidRDefault="002F1F1B">
      <w:r>
        <w:t>F: Ford</w:t>
      </w:r>
    </w:p>
    <w:p w14:paraId="6055C9FF" w14:textId="3BE867D1" w:rsidR="002F1F1B" w:rsidRDefault="002F1F1B">
      <w:r>
        <w:t>K: Kellogg</w:t>
      </w:r>
    </w:p>
    <w:p w14:paraId="319FAEED" w14:textId="56068C4B" w:rsidR="002F1F1B" w:rsidRDefault="002F1F1B">
      <w:r>
        <w:t>L: Loews</w:t>
      </w:r>
    </w:p>
    <w:p w14:paraId="03DC77B1" w14:textId="027BDE5F" w:rsidR="002F1F1B" w:rsidRDefault="002F1F1B">
      <w:r>
        <w:t>M: Macy’s</w:t>
      </w:r>
    </w:p>
    <w:p w14:paraId="39C62B67" w14:textId="7A860920" w:rsidR="002F1F1B" w:rsidRDefault="002F1F1B">
      <w:r>
        <w:t>P: Pandora</w:t>
      </w:r>
    </w:p>
    <w:p w14:paraId="650E8EB8" w14:textId="73B2E63E" w:rsidR="002F1F1B" w:rsidRDefault="002F1F1B">
      <w:r>
        <w:t>S: Sprint</w:t>
      </w:r>
    </w:p>
    <w:p w14:paraId="03191122" w14:textId="4503F185" w:rsidR="002F1F1B" w:rsidRDefault="002F1F1B">
      <w:r>
        <w:t>T: AT&amp;T</w:t>
      </w:r>
    </w:p>
    <w:p w14:paraId="3137CEC4" w14:textId="3CF58297" w:rsidR="002F1F1B" w:rsidRDefault="002F1F1B">
      <w:r>
        <w:t>V: Visa</w:t>
      </w:r>
    </w:p>
    <w:p w14:paraId="43555D9F" w14:textId="5C38B376" w:rsidR="002F1F1B" w:rsidRDefault="002F1F1B">
      <w:r>
        <w:t>Z: Zillow</w:t>
      </w:r>
    </w:p>
    <w:p w14:paraId="5440FD0D" w14:textId="77777777" w:rsidR="002F1F1B" w:rsidRDefault="002F1F1B"/>
    <w:p w14:paraId="75133121" w14:textId="00981184" w:rsidR="00E73C3F" w:rsidRDefault="00E73C3F">
      <w:r>
        <w:lastRenderedPageBreak/>
        <w:t>Trading days: 30</w:t>
      </w:r>
      <w:r w:rsidR="002F1F1B">
        <w:t xml:space="preserve"> (variable as input)</w:t>
      </w:r>
    </w:p>
    <w:p w14:paraId="40FA2A2A" w14:textId="249C2303" w:rsidR="00E73C3F" w:rsidRDefault="00E73C3F">
      <w:r>
        <w:t>Trades per day: 1000</w:t>
      </w:r>
    </w:p>
    <w:p w14:paraId="55BBE710" w14:textId="77777777" w:rsidR="00E73C3F" w:rsidRDefault="00E73C3F"/>
    <w:p w14:paraId="7EDF03EB" w14:textId="77777777" w:rsidR="006F4173" w:rsidRDefault="006F4173"/>
    <w:sectPr w:rsidR="006F4173" w:rsidSect="008D0D8E">
      <w:footerReference w:type="default" r:id="rId7"/>
      <w:pgSz w:w="12240" w:h="15840"/>
      <w:pgMar w:top="819" w:right="1800" w:bottom="792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6DD5A5" w14:textId="77777777" w:rsidR="00C0021E" w:rsidRDefault="00C0021E">
      <w:pPr>
        <w:spacing w:after="0" w:line="240" w:lineRule="auto"/>
      </w:pPr>
      <w:r>
        <w:separator/>
      </w:r>
    </w:p>
    <w:p w14:paraId="53A9CEA4" w14:textId="77777777" w:rsidR="00C0021E" w:rsidRDefault="00C0021E"/>
  </w:endnote>
  <w:endnote w:type="continuationSeparator" w:id="0">
    <w:p w14:paraId="4734DB8F" w14:textId="77777777" w:rsidR="00C0021E" w:rsidRDefault="00C0021E">
      <w:pPr>
        <w:spacing w:after="0" w:line="240" w:lineRule="auto"/>
      </w:pPr>
      <w:r>
        <w:continuationSeparator/>
      </w:r>
    </w:p>
    <w:p w14:paraId="51D7CC4C" w14:textId="77777777" w:rsidR="00C0021E" w:rsidRDefault="00C002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96E8AC" w14:textId="77777777" w:rsidR="00D36686" w:rsidRDefault="00F44A78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0341C8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8FBAD8" w14:textId="77777777" w:rsidR="00C0021E" w:rsidRDefault="00C0021E">
      <w:pPr>
        <w:spacing w:after="0" w:line="240" w:lineRule="auto"/>
      </w:pPr>
      <w:r>
        <w:separator/>
      </w:r>
    </w:p>
    <w:p w14:paraId="32FFD626" w14:textId="77777777" w:rsidR="00C0021E" w:rsidRDefault="00C0021E"/>
  </w:footnote>
  <w:footnote w:type="continuationSeparator" w:id="0">
    <w:p w14:paraId="47DF8AEC" w14:textId="77777777" w:rsidR="00C0021E" w:rsidRDefault="00C0021E">
      <w:pPr>
        <w:spacing w:after="0" w:line="240" w:lineRule="auto"/>
      </w:pPr>
      <w:r>
        <w:continuationSeparator/>
      </w:r>
    </w:p>
    <w:p w14:paraId="65E1639D" w14:textId="77777777" w:rsidR="00C0021E" w:rsidRDefault="00C0021E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D8E"/>
    <w:rsid w:val="000341C8"/>
    <w:rsid w:val="002F1F1B"/>
    <w:rsid w:val="006F4173"/>
    <w:rsid w:val="008D0D8E"/>
    <w:rsid w:val="00C0021E"/>
    <w:rsid w:val="00D36686"/>
    <w:rsid w:val="00E15C6D"/>
    <w:rsid w:val="00E73C3F"/>
    <w:rsid w:val="00F4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DA63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urmanov/Library/Containers/com.microsoft.Word/Data/Library/Caches/TM10002082/Create%20an%20Outlin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C8C62D7CF774F48834C52E3CBFD60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CB4E16-D557-D445-ACA1-A6AB933EBF0E}"/>
      </w:docPartPr>
      <w:docPartBody>
        <w:p w:rsidR="000B0B55" w:rsidRDefault="002C0FE7">
          <w:pPr>
            <w:pStyle w:val="3C8C62D7CF774F48834C52E3CBFD6036"/>
          </w:pPr>
          <w:r>
            <w:rPr>
              <w:noProof/>
            </w:rPr>
            <w:t>To get started right away, just tap any placeholder text (such as this) and start typing.</w:t>
          </w:r>
        </w:p>
      </w:docPartBody>
    </w:docPart>
    <w:docPart>
      <w:docPartPr>
        <w:name w:val="A1AD2AAAE3CA5E48ACA343834B1F52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D6787F-81E8-934F-9F24-9771EAEA4900}"/>
      </w:docPartPr>
      <w:docPartBody>
        <w:p w:rsidR="000B0B55" w:rsidRDefault="002C0FE7">
          <w:pPr>
            <w:pStyle w:val="A1AD2AAAE3CA5E48ACA343834B1F52AB"/>
          </w:pPr>
          <w:r>
            <w:t>Heading 2</w:t>
          </w:r>
        </w:p>
      </w:docPartBody>
    </w:docPart>
    <w:docPart>
      <w:docPartPr>
        <w:name w:val="AACE6812DA0A934D92906C614DEEDB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E2B087-D937-D846-9BFF-E4408087C713}"/>
      </w:docPartPr>
      <w:docPartBody>
        <w:p w:rsidR="00DA7F1C" w:rsidRDefault="002C0FE7">
          <w:pPr>
            <w:pStyle w:val="Heading3"/>
          </w:pPr>
          <w:r>
            <w:t>To easily apply any text formatting you see in this outline with just a tap, on the Home tab of the ribbon, check out Styles.</w:t>
          </w:r>
        </w:p>
        <w:p w:rsidR="000B0B55" w:rsidRDefault="002C0FE7">
          <w:pPr>
            <w:pStyle w:val="AACE6812DA0A934D92906C614DEEDBE0"/>
          </w:pPr>
          <w:r>
            <w:t>For example, this paragraph uses Heading 3 style.</w:t>
          </w:r>
        </w:p>
      </w:docPartBody>
    </w:docPart>
    <w:docPart>
      <w:docPartPr>
        <w:name w:val="665BBEC8EADAD748B6439D4ACED800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CFD21D-A1D7-9B41-8BD1-0890EF1A1367}"/>
      </w:docPartPr>
      <w:docPartBody>
        <w:p w:rsidR="00DA7F1C" w:rsidRDefault="002C0FE7">
          <w:r>
            <w:t xml:space="preserve">Want to insert a picture from your files or add a shape, text box, or table? You got it! On the Insert tab of the ribbon, just tap the option you need. </w:t>
          </w:r>
        </w:p>
        <w:p w:rsidR="000B0B55" w:rsidRDefault="002C0FE7">
          <w:pPr>
            <w:pStyle w:val="665BBEC8EADAD748B6439D4ACED800B7"/>
          </w:pPr>
          <w:r>
            <w:t>Find even more easy-to-use tools on the Insert tab, such as to add a hyperlink or insert a comment.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FE7"/>
    <w:rsid w:val="000B0B55"/>
    <w:rsid w:val="002C0FE7"/>
    <w:rsid w:val="00C45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 w:line="288" w:lineRule="auto"/>
      <w:outlineLvl w:val="0"/>
    </w:pPr>
    <w:rPr>
      <w:rFonts w:asciiTheme="majorHAnsi" w:eastAsiaTheme="minorHAnsi" w:hAnsiTheme="majorHAnsi"/>
      <w:caps/>
      <w:color w:val="ED7D31" w:themeColor="accent2"/>
      <w:spacing w:val="14"/>
      <w:sz w:val="26"/>
      <w:szCs w:val="26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 w:after="120" w:line="288" w:lineRule="auto"/>
      <w:outlineLvl w:val="1"/>
    </w:pPr>
    <w:rPr>
      <w:rFonts w:asciiTheme="majorHAnsi" w:eastAsiaTheme="majorEastAsia" w:hAnsiTheme="majorHAnsi" w:cstheme="majorBidi"/>
      <w:color w:val="ED7D31" w:themeColor="accent2"/>
      <w:sz w:val="22"/>
      <w:szCs w:val="26"/>
      <w:lang w:eastAsia="ja-JP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line="288" w:lineRule="auto"/>
      <w:outlineLvl w:val="2"/>
    </w:pPr>
    <w:rPr>
      <w:rFonts w:asciiTheme="majorHAnsi" w:eastAsiaTheme="majorEastAsia" w:hAnsiTheme="majorHAnsi" w:cstheme="majorBidi"/>
      <w:color w:val="5B9BD5" w:themeColor="accent1"/>
      <w:sz w:val="22"/>
      <w:lang w:eastAsia="ja-JP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line="288" w:lineRule="auto"/>
      <w:outlineLvl w:val="3"/>
    </w:pPr>
    <w:rPr>
      <w:rFonts w:asciiTheme="majorHAnsi" w:eastAsiaTheme="majorEastAsia" w:hAnsiTheme="majorHAnsi" w:cstheme="majorBidi"/>
      <w:i/>
      <w:iCs/>
      <w:color w:val="5B9BD5" w:themeColor="accent1"/>
      <w:spacing w:val="6"/>
      <w:sz w:val="22"/>
      <w:szCs w:val="22"/>
      <w:lang w:eastAsia="ja-JP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line="288" w:lineRule="auto"/>
      <w:outlineLvl w:val="4"/>
    </w:pPr>
    <w:rPr>
      <w:rFonts w:asciiTheme="majorHAnsi" w:eastAsiaTheme="majorEastAsia" w:hAnsiTheme="majorHAnsi" w:cstheme="majorBidi"/>
      <w:i/>
      <w:color w:val="ED7D31" w:themeColor="accent2"/>
      <w:spacing w:val="6"/>
      <w:sz w:val="22"/>
      <w:szCs w:val="22"/>
      <w:lang w:eastAsia="ja-JP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line="288" w:lineRule="auto"/>
      <w:outlineLvl w:val="5"/>
    </w:pPr>
    <w:rPr>
      <w:rFonts w:asciiTheme="majorHAnsi" w:eastAsiaTheme="majorEastAsia" w:hAnsiTheme="majorHAnsi" w:cstheme="majorBidi"/>
      <w:color w:val="ED7D31" w:themeColor="accent2"/>
      <w:spacing w:val="12"/>
      <w:sz w:val="22"/>
      <w:szCs w:val="22"/>
      <w:lang w:eastAsia="ja-JP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line="288" w:lineRule="auto"/>
      <w:outlineLvl w:val="6"/>
    </w:pPr>
    <w:rPr>
      <w:rFonts w:asciiTheme="majorHAnsi" w:eastAsiaTheme="majorEastAsia" w:hAnsiTheme="majorHAnsi" w:cstheme="majorBidi"/>
      <w:iCs/>
      <w:color w:val="ED7D31" w:themeColor="accent2"/>
      <w:sz w:val="22"/>
      <w:szCs w:val="22"/>
      <w:lang w:eastAsia="ja-JP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line="288" w:lineRule="auto"/>
      <w:outlineLvl w:val="7"/>
    </w:pPr>
    <w:rPr>
      <w:rFonts w:asciiTheme="majorHAnsi" w:eastAsiaTheme="majorEastAsia" w:hAnsiTheme="majorHAnsi" w:cstheme="majorBidi"/>
      <w:i/>
      <w:color w:val="F19D64" w:themeColor="accent2" w:themeTint="BF"/>
      <w:sz w:val="22"/>
      <w:szCs w:val="21"/>
      <w:lang w:eastAsia="ja-JP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line="288" w:lineRule="auto"/>
      <w:outlineLvl w:val="8"/>
    </w:pPr>
    <w:rPr>
      <w:rFonts w:asciiTheme="majorHAnsi" w:eastAsiaTheme="majorEastAsia" w:hAnsiTheme="majorHAnsi" w:cstheme="majorBidi"/>
      <w:iCs/>
      <w:color w:val="F19D64" w:themeColor="accent2" w:themeTint="BF"/>
      <w:sz w:val="22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274F75C6F1EF4D8E23E4FA8937D840">
    <w:name w:val="28274F75C6F1EF4D8E23E4FA8937D840"/>
  </w:style>
  <w:style w:type="paragraph" w:customStyle="1" w:styleId="3EA31C324D2575409526A3E3153E1E49">
    <w:name w:val="3EA31C324D2575409526A3E3153E1E49"/>
  </w:style>
  <w:style w:type="paragraph" w:customStyle="1" w:styleId="C7A8A8677FEC7847B0FE460498E80CFC">
    <w:name w:val="C7A8A8677FEC7847B0FE460498E80CFC"/>
  </w:style>
  <w:style w:type="paragraph" w:customStyle="1" w:styleId="3C8C62D7CF774F48834C52E3CBFD6036">
    <w:name w:val="3C8C62D7CF774F48834C52E3CBFD6036"/>
  </w:style>
  <w:style w:type="paragraph" w:customStyle="1" w:styleId="A1AD2AAAE3CA5E48ACA343834B1F52AB">
    <w:name w:val="A1AD2AAAE3CA5E48ACA343834B1F52AB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HAnsi" w:hAnsiTheme="majorHAnsi"/>
      <w:caps/>
      <w:color w:val="ED7D31" w:themeColor="accent2"/>
      <w:spacing w:val="14"/>
      <w:sz w:val="26"/>
      <w:szCs w:val="2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ED7D31" w:themeColor="accent2"/>
      <w:sz w:val="22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5B9BD5" w:themeColor="accent1"/>
      <w:sz w:val="22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5B9BD5" w:themeColor="accent1"/>
      <w:spacing w:val="6"/>
      <w:sz w:val="22"/>
      <w:szCs w:val="2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ED7D31" w:themeColor="accent2"/>
      <w:spacing w:val="6"/>
      <w:sz w:val="22"/>
      <w:szCs w:val="22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ED7D31" w:themeColor="accent2"/>
      <w:spacing w:val="12"/>
      <w:sz w:val="22"/>
      <w:szCs w:val="22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ED7D31" w:themeColor="accent2"/>
      <w:sz w:val="22"/>
      <w:szCs w:val="22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F19D64" w:themeColor="accent2" w:themeTint="BF"/>
      <w:sz w:val="22"/>
      <w:szCs w:val="21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F19D64" w:themeColor="accent2" w:themeTint="BF"/>
      <w:sz w:val="22"/>
      <w:szCs w:val="21"/>
      <w:lang w:eastAsia="ja-JP"/>
    </w:rPr>
  </w:style>
  <w:style w:type="paragraph" w:customStyle="1" w:styleId="AACE6812DA0A934D92906C614DEEDBE0">
    <w:name w:val="AACE6812DA0A934D92906C614DEEDBE0"/>
  </w:style>
  <w:style w:type="paragraph" w:customStyle="1" w:styleId="2E7BE56CDD084842AB359CAA6D8F29D6">
    <w:name w:val="2E7BE56CDD084842AB359CAA6D8F29D6"/>
  </w:style>
  <w:style w:type="paragraph" w:customStyle="1" w:styleId="665BBEC8EADAD748B6439D4ACED800B7">
    <w:name w:val="665BBEC8EADAD748B6439D4ACED800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23</TotalTime>
  <Pages>2</Pages>
  <Words>129</Words>
  <Characters>740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ELDAR.URMANOV</dc:creator>
  <cp:keywords/>
  <dc:description/>
  <cp:lastModifiedBy>ELDAR.URMANOV</cp:lastModifiedBy>
  <cp:revision>5</cp:revision>
  <dcterms:created xsi:type="dcterms:W3CDTF">2016-03-14T01:13:00Z</dcterms:created>
  <dcterms:modified xsi:type="dcterms:W3CDTF">2016-03-14T03:46:00Z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